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BE7C5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rFonts w:ascii="Calibri" w:hAnsi="Calibri"/>
          <w:b/>
          <w:sz w:val="20"/>
        </w:rPr>
      </w:pPr>
    </w:p>
    <w:p w14:paraId="14574FF4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rFonts w:ascii="Calibri" w:hAnsi="Calibri"/>
          <w:b/>
          <w:sz w:val="20"/>
        </w:rPr>
      </w:pPr>
    </w:p>
    <w:p w14:paraId="74A2FFE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>
        <w:rPr>
          <w:rFonts w:ascii="Calibri" w:hAnsi="Calibri"/>
          <w:b/>
          <w:sz w:val="26"/>
        </w:rPr>
        <w:tab/>
      </w:r>
      <w:r>
        <w:rPr>
          <w:rFonts w:ascii="Calibri" w:hAnsi="Calibri"/>
          <w:b/>
          <w:sz w:val="26"/>
        </w:rPr>
        <w:tab/>
      </w:r>
      <w:r>
        <w:rPr>
          <w:rFonts w:asciiTheme="minorHAnsi" w:hAnsiTheme="minorHAnsi" w:cstheme="minorHAnsi"/>
          <w:bCs/>
          <w:color w:val="000000"/>
        </w:rPr>
        <w:t xml:space="preserve">      Course Plan of MA-210 Linear Algebra</w:t>
      </w:r>
      <w:bookmarkStart w:id="0" w:name="_GoBack"/>
      <w:bookmarkEnd w:id="0"/>
    </w:p>
    <w:p w14:paraId="2C3F5C7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6480"/>
        <w:gridCol w:w="2783"/>
      </w:tblGrid>
      <w:tr w14:paraId="06090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5000" w:type="pct"/>
            <w:gridSpan w:val="3"/>
            <w:vAlign w:val="center"/>
          </w:tcPr>
          <w:p w14:paraId="15CA1EB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Book: Elementary Linear Algebra, Applications Version by HOWARD ANTON, CHRIS RORRES, ANTON KAUL, 12th Edition, ISBN-13: 978-1-119-40672-3</w:t>
            </w:r>
          </w:p>
        </w:tc>
      </w:tr>
      <w:tr w14:paraId="2920F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" w:type="pct"/>
          </w:tcPr>
          <w:p w14:paraId="2355F841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bCs/>
              </w:rPr>
            </w:pPr>
            <w:r>
              <w:rPr>
                <w:bCs/>
              </w:rPr>
              <w:t>Ch</w:t>
            </w:r>
          </w:p>
        </w:tc>
        <w:tc>
          <w:tcPr>
            <w:tcW w:w="3299" w:type="pct"/>
          </w:tcPr>
          <w:p w14:paraId="3421A80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bCs/>
              </w:rPr>
            </w:pPr>
            <w:r>
              <w:rPr>
                <w:bCs/>
              </w:rPr>
              <w:t>Topics</w:t>
            </w:r>
          </w:p>
        </w:tc>
        <w:tc>
          <w:tcPr>
            <w:tcW w:w="1417" w:type="pct"/>
          </w:tcPr>
          <w:p w14:paraId="0A38339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bCs/>
              </w:rPr>
            </w:pPr>
            <w:r>
              <w:rPr>
                <w:bCs/>
              </w:rPr>
              <w:t>Exercises to be covered with Practice questions from 12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Ed</w:t>
            </w:r>
          </w:p>
        </w:tc>
      </w:tr>
      <w:tr w14:paraId="39B3E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</w:tcPr>
          <w:p w14:paraId="720144C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3299" w:type="pct"/>
            <w:vAlign w:val="center"/>
          </w:tcPr>
          <w:p w14:paraId="35B8EED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Introduction to Systems of Linear Equations</w:t>
            </w:r>
          </w:p>
          <w:p w14:paraId="328FD9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Matrices and Matrix Operations</w:t>
            </w:r>
          </w:p>
          <w:p w14:paraId="12B0B3A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Gaussian Elimination</w:t>
            </w:r>
          </w:p>
          <w:p w14:paraId="3A6AA33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Inverses; Algebraic Properties of Matrices</w:t>
            </w:r>
          </w:p>
          <w:p w14:paraId="1FE91B4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Elementary Matrices and a Method for Finding inverse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color w:val="000000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HAnsi"/>
                      <w:color w:val="000000"/>
                    </w:rPr>
                    <m:t>A</m:t>
                  </m:r>
                  <m:ctrlPr>
                    <w:rPr>
                      <w:rFonts w:ascii="Cambria Math" w:hAnsi="Cambria Math" w:cstheme="minorHAnsi"/>
                      <w:bCs/>
                      <w:i/>
                      <w:color w:val="000000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HAnsi"/>
                      <w:color w:val="000000"/>
                    </w:rPr>
                    <m:t>−1</m:t>
                  </m:r>
                  <m:ctrlPr>
                    <w:rPr>
                      <w:rFonts w:ascii="Cambria Math" w:hAnsi="Cambria Math" w:cstheme="minorHAnsi"/>
                      <w:bCs/>
                      <w:i/>
                      <w:color w:val="000000"/>
                    </w:rPr>
                  </m:ctrlPr>
                </m:sup>
              </m:sSup>
            </m:oMath>
          </w:p>
          <w:p w14:paraId="4CC87E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More on Linear Systems and Invertible Matrices</w:t>
            </w:r>
          </w:p>
          <w:p w14:paraId="5125E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Diagonal, Triangular, and Symmetric Matrices</w:t>
            </w:r>
          </w:p>
          <w:p w14:paraId="42AB1E6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Applications of Linear Systems</w:t>
            </w:r>
          </w:p>
        </w:tc>
        <w:tc>
          <w:tcPr>
            <w:tcW w:w="1417" w:type="pct"/>
          </w:tcPr>
          <w:p w14:paraId="39B9CD40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1.1 (1-14)</w:t>
            </w:r>
          </w:p>
          <w:p w14:paraId="04467D7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1.3 (1-8,11-16)</w:t>
            </w:r>
          </w:p>
          <w:p w14:paraId="3A6058B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1.2 (1-22)</w:t>
            </w:r>
          </w:p>
          <w:p w14:paraId="36E0231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1.4 (1-20)</w:t>
            </w:r>
          </w:p>
          <w:p w14:paraId="1D37EEAC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1.5 (9-26)</w:t>
            </w:r>
          </w:p>
          <w:p w14:paraId="05CC0AF0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1.6 (13-17)</w:t>
            </w:r>
          </w:p>
          <w:p w14:paraId="7FCC537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1.7 (7-10)</w:t>
            </w:r>
          </w:p>
          <w:p w14:paraId="5CAB7BA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1.10  (1-8)</w:t>
            </w:r>
          </w:p>
        </w:tc>
      </w:tr>
      <w:tr w14:paraId="0DBA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4550ED3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3299" w:type="pct"/>
            <w:vAlign w:val="center"/>
          </w:tcPr>
          <w:p w14:paraId="4CAA43F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Evaluating determinants by </w:t>
            </w:r>
          </w:p>
          <w:p w14:paraId="3AFDDF14">
            <w:pPr>
              <w:pStyle w:val="15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Cofactor expansion</w:t>
            </w:r>
          </w:p>
          <w:p w14:paraId="3863CA46">
            <w:pPr>
              <w:pStyle w:val="15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row reduction</w:t>
            </w:r>
          </w:p>
          <w:p w14:paraId="6753A842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17" w:type="pct"/>
          </w:tcPr>
          <w:p w14:paraId="0F6ADB1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2.1 (1-26)</w:t>
            </w:r>
          </w:p>
          <w:p w14:paraId="11640FDF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</w:p>
          <w:p w14:paraId="46C1A3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2.2 (1-14)</w:t>
            </w:r>
          </w:p>
        </w:tc>
      </w:tr>
      <w:tr w14:paraId="07B12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4125D21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3299" w:type="pct"/>
            <w:vAlign w:val="center"/>
          </w:tcPr>
          <w:p w14:paraId="62FACCEC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Vector in plane</w:t>
            </w:r>
          </w:p>
          <w:p w14:paraId="4A9455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Norm and Dot product of Vectors </w:t>
            </w:r>
          </w:p>
          <w:p w14:paraId="37A1BCB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Orthogonality</w:t>
            </w:r>
          </w:p>
        </w:tc>
        <w:tc>
          <w:tcPr>
            <w:tcW w:w="1417" w:type="pct"/>
          </w:tcPr>
          <w:p w14:paraId="52D1737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3.1 (1-20)</w:t>
            </w:r>
          </w:p>
          <w:p w14:paraId="4846DAB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3.2 (1-16)</w:t>
            </w:r>
          </w:p>
          <w:p w14:paraId="515A13A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3.3 (1-34)</w:t>
            </w:r>
          </w:p>
        </w:tc>
      </w:tr>
      <w:tr w14:paraId="39BC2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53989E86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99" w:type="pct"/>
            <w:vAlign w:val="center"/>
          </w:tcPr>
          <w:p w14:paraId="21065B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MID TERM EXAM</w:t>
            </w:r>
          </w:p>
        </w:tc>
        <w:tc>
          <w:tcPr>
            <w:tcW w:w="1417" w:type="pct"/>
          </w:tcPr>
          <w:p w14:paraId="0BEDB818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14:paraId="25C58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31FCF577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3299" w:type="pct"/>
            <w:vAlign w:val="center"/>
          </w:tcPr>
          <w:p w14:paraId="5061B29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Real Vector Spaces</w:t>
            </w:r>
          </w:p>
          <w:p w14:paraId="4F0E2FD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Subspaces</w:t>
            </w:r>
          </w:p>
          <w:p w14:paraId="4A1830B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Spanning Sets</w:t>
            </w:r>
          </w:p>
          <w:p w14:paraId="6E4D254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Linear Independence</w:t>
            </w:r>
          </w:p>
          <w:p w14:paraId="209C62D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Coordinates and Basis</w:t>
            </w:r>
          </w:p>
          <w:p w14:paraId="2A88E61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Dimension</w:t>
            </w:r>
          </w:p>
          <w:p w14:paraId="6B14330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Rank, Nullity, and the Fundamental Matrix Spaces</w:t>
            </w:r>
          </w:p>
        </w:tc>
        <w:tc>
          <w:tcPr>
            <w:tcW w:w="1417" w:type="pct"/>
          </w:tcPr>
          <w:p w14:paraId="00F6C4AD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4.1 (1-12)</w:t>
            </w:r>
          </w:p>
          <w:p w14:paraId="15E3E39D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4.2 (1-16)</w:t>
            </w:r>
          </w:p>
          <w:p w14:paraId="629FAB71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4.3 (1-10)</w:t>
            </w:r>
          </w:p>
          <w:p w14:paraId="2280F6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4.4 (1-14)</w:t>
            </w:r>
          </w:p>
          <w:p w14:paraId="48735EC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4.5 (1-18)</w:t>
            </w:r>
          </w:p>
          <w:p w14:paraId="75E4800C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4.6 (1-6)</w:t>
            </w:r>
          </w:p>
          <w:p w14:paraId="2E559F1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4.9 (1,2)</w:t>
            </w:r>
          </w:p>
        </w:tc>
      </w:tr>
      <w:tr w14:paraId="3655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2682AC6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3299" w:type="pct"/>
            <w:vAlign w:val="center"/>
          </w:tcPr>
          <w:p w14:paraId="7E1D33D9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Eigenvalues and Eigenvectors </w:t>
            </w:r>
          </w:p>
          <w:p w14:paraId="21E5AC4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Diagonalization</w:t>
            </w:r>
          </w:p>
          <w:p w14:paraId="415B07C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Dynamical Systems and Markov Chains</w:t>
            </w:r>
          </w:p>
        </w:tc>
        <w:tc>
          <w:tcPr>
            <w:tcW w:w="1417" w:type="pct"/>
          </w:tcPr>
          <w:p w14:paraId="5C45AE7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5.1 (1-12)</w:t>
            </w:r>
          </w:p>
          <w:p w14:paraId="305F1E5C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5.2 (5-20)</w:t>
            </w:r>
          </w:p>
          <w:p w14:paraId="7842D0E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5.5 (1-12)</w:t>
            </w:r>
          </w:p>
        </w:tc>
      </w:tr>
      <w:tr w14:paraId="300B1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07E96D7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3299" w:type="pct"/>
            <w:vAlign w:val="center"/>
          </w:tcPr>
          <w:p w14:paraId="211A5E48">
            <w:pPr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Inner Products</w:t>
            </w:r>
          </w:p>
          <w:p w14:paraId="0B9FAC07">
            <w:pPr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Gram–Schmidt Process; QR-Decomposition</w:t>
            </w:r>
          </w:p>
        </w:tc>
        <w:tc>
          <w:tcPr>
            <w:tcW w:w="1417" w:type="pct"/>
          </w:tcPr>
          <w:p w14:paraId="0797410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6.1 (1-26)</w:t>
            </w:r>
          </w:p>
          <w:p w14:paraId="50A6F4D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6.3 (27-31, 45-49)</w:t>
            </w:r>
          </w:p>
        </w:tc>
      </w:tr>
      <w:tr w14:paraId="4480C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5EA0B648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99" w:type="pct"/>
            <w:vAlign w:val="center"/>
          </w:tcPr>
          <w:p w14:paraId="29DFE4B0">
            <w:pPr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Orthogonal Matrices</w:t>
            </w:r>
          </w:p>
          <w:p w14:paraId="567DD3E7">
            <w:pPr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Orthogonal Diagonalization</w:t>
            </w:r>
          </w:p>
        </w:tc>
        <w:tc>
          <w:tcPr>
            <w:tcW w:w="1417" w:type="pct"/>
          </w:tcPr>
          <w:p w14:paraId="107CABC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7.1 (1-4)</w:t>
            </w:r>
          </w:p>
          <w:p w14:paraId="343731DD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7.2 (7-14)</w:t>
            </w:r>
          </w:p>
        </w:tc>
      </w:tr>
      <w:tr w14:paraId="27D8E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341D4D49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3299" w:type="pct"/>
            <w:vAlign w:val="center"/>
          </w:tcPr>
          <w:p w14:paraId="632AAF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General Linear Transformations</w:t>
            </w:r>
          </w:p>
          <w:p w14:paraId="57912AC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Compositions and Inverse Transformations</w:t>
            </w:r>
          </w:p>
          <w:p w14:paraId="779BB45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Isomorphism</w:t>
            </w:r>
          </w:p>
        </w:tc>
        <w:tc>
          <w:tcPr>
            <w:tcW w:w="1417" w:type="pct"/>
          </w:tcPr>
          <w:p w14:paraId="2B633F1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8.1 (1-22)</w:t>
            </w:r>
          </w:p>
          <w:p w14:paraId="68917431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8.2 (1-8)</w:t>
            </w:r>
          </w:p>
          <w:p w14:paraId="1977E6A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 8.3 (1-20)</w:t>
            </w:r>
          </w:p>
        </w:tc>
      </w:tr>
      <w:tr w14:paraId="63FB2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pct"/>
            <w:vAlign w:val="center"/>
          </w:tcPr>
          <w:p w14:paraId="21C3FEE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299" w:type="pct"/>
            <w:vAlign w:val="center"/>
          </w:tcPr>
          <w:p w14:paraId="7715F6B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>FINAL TERM EXAM</w:t>
            </w:r>
          </w:p>
        </w:tc>
        <w:tc>
          <w:tcPr>
            <w:tcW w:w="1417" w:type="pct"/>
          </w:tcPr>
          <w:p w14:paraId="20A7E4A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26115170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rFonts w:asciiTheme="minorHAnsi" w:hAnsiTheme="minorHAnsi" w:cstheme="minorHAnsi"/>
          <w:b/>
        </w:rPr>
      </w:pPr>
    </w:p>
    <w:sectPr>
      <w:pgSz w:w="11909" w:h="16834"/>
      <w:pgMar w:top="187" w:right="1152" w:bottom="432" w:left="1152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36E66"/>
    <w:multiLevelType w:val="multilevel"/>
    <w:tmpl w:val="20936E66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2"/>
  </w:compat>
  <w:rsids>
    <w:rsidRoot w:val="00081A86"/>
    <w:rsid w:val="00000EF0"/>
    <w:rsid w:val="000030BC"/>
    <w:rsid w:val="000041D4"/>
    <w:rsid w:val="0000609F"/>
    <w:rsid w:val="00007EBA"/>
    <w:rsid w:val="00012B3A"/>
    <w:rsid w:val="00021E72"/>
    <w:rsid w:val="000362F4"/>
    <w:rsid w:val="000439CD"/>
    <w:rsid w:val="00045A7E"/>
    <w:rsid w:val="0004604A"/>
    <w:rsid w:val="000461AD"/>
    <w:rsid w:val="000542AA"/>
    <w:rsid w:val="00057B3F"/>
    <w:rsid w:val="000620D6"/>
    <w:rsid w:val="000652B1"/>
    <w:rsid w:val="00067671"/>
    <w:rsid w:val="00070254"/>
    <w:rsid w:val="00074041"/>
    <w:rsid w:val="000815BD"/>
    <w:rsid w:val="00081A86"/>
    <w:rsid w:val="00085133"/>
    <w:rsid w:val="00085983"/>
    <w:rsid w:val="00086D8E"/>
    <w:rsid w:val="000872B7"/>
    <w:rsid w:val="00093673"/>
    <w:rsid w:val="000A1755"/>
    <w:rsid w:val="000A190E"/>
    <w:rsid w:val="000A2818"/>
    <w:rsid w:val="000A47F9"/>
    <w:rsid w:val="000A6D3C"/>
    <w:rsid w:val="000C22B7"/>
    <w:rsid w:val="000D1A98"/>
    <w:rsid w:val="000D45F8"/>
    <w:rsid w:val="000D526C"/>
    <w:rsid w:val="000D6E6A"/>
    <w:rsid w:val="000E2B4F"/>
    <w:rsid w:val="000E3867"/>
    <w:rsid w:val="000E4684"/>
    <w:rsid w:val="000E542C"/>
    <w:rsid w:val="000E60C8"/>
    <w:rsid w:val="000E77F3"/>
    <w:rsid w:val="000E7B1F"/>
    <w:rsid w:val="000F3F63"/>
    <w:rsid w:val="000F4176"/>
    <w:rsid w:val="000F5FD1"/>
    <w:rsid w:val="000F7110"/>
    <w:rsid w:val="00104CB7"/>
    <w:rsid w:val="00107D7C"/>
    <w:rsid w:val="0011663D"/>
    <w:rsid w:val="00116771"/>
    <w:rsid w:val="001257E2"/>
    <w:rsid w:val="00131CCE"/>
    <w:rsid w:val="00147B3D"/>
    <w:rsid w:val="00153B95"/>
    <w:rsid w:val="00154553"/>
    <w:rsid w:val="00170D88"/>
    <w:rsid w:val="00174031"/>
    <w:rsid w:val="00184554"/>
    <w:rsid w:val="00184A1E"/>
    <w:rsid w:val="001904CC"/>
    <w:rsid w:val="00193773"/>
    <w:rsid w:val="00196D85"/>
    <w:rsid w:val="001A0FB8"/>
    <w:rsid w:val="001A626E"/>
    <w:rsid w:val="001B2060"/>
    <w:rsid w:val="001B379E"/>
    <w:rsid w:val="001C0A2B"/>
    <w:rsid w:val="001C0C83"/>
    <w:rsid w:val="001C299A"/>
    <w:rsid w:val="001C4F3F"/>
    <w:rsid w:val="001D2C69"/>
    <w:rsid w:val="001D534A"/>
    <w:rsid w:val="001D6E5A"/>
    <w:rsid w:val="001E1773"/>
    <w:rsid w:val="001E4582"/>
    <w:rsid w:val="001E4B9D"/>
    <w:rsid w:val="001E5843"/>
    <w:rsid w:val="001E5E99"/>
    <w:rsid w:val="001E7672"/>
    <w:rsid w:val="001E7FE3"/>
    <w:rsid w:val="001F486C"/>
    <w:rsid w:val="001F76BA"/>
    <w:rsid w:val="00201B31"/>
    <w:rsid w:val="00203455"/>
    <w:rsid w:val="00203D0D"/>
    <w:rsid w:val="00206FBB"/>
    <w:rsid w:val="002131AF"/>
    <w:rsid w:val="00216889"/>
    <w:rsid w:val="0022443F"/>
    <w:rsid w:val="00224471"/>
    <w:rsid w:val="00236535"/>
    <w:rsid w:val="00237A0F"/>
    <w:rsid w:val="002444E5"/>
    <w:rsid w:val="0025327E"/>
    <w:rsid w:val="0025461C"/>
    <w:rsid w:val="00260125"/>
    <w:rsid w:val="00264389"/>
    <w:rsid w:val="00271F52"/>
    <w:rsid w:val="002834EF"/>
    <w:rsid w:val="0029071C"/>
    <w:rsid w:val="00290843"/>
    <w:rsid w:val="0029302D"/>
    <w:rsid w:val="002A2A34"/>
    <w:rsid w:val="002A5E25"/>
    <w:rsid w:val="002A6573"/>
    <w:rsid w:val="002A7287"/>
    <w:rsid w:val="002A7901"/>
    <w:rsid w:val="002B0750"/>
    <w:rsid w:val="002B3DE3"/>
    <w:rsid w:val="002B642B"/>
    <w:rsid w:val="002C6ED7"/>
    <w:rsid w:val="002D1F5B"/>
    <w:rsid w:val="002D3F87"/>
    <w:rsid w:val="002E3301"/>
    <w:rsid w:val="002E6CD2"/>
    <w:rsid w:val="002F511F"/>
    <w:rsid w:val="00301562"/>
    <w:rsid w:val="00303432"/>
    <w:rsid w:val="00303BF7"/>
    <w:rsid w:val="0030494C"/>
    <w:rsid w:val="00305E26"/>
    <w:rsid w:val="00322A3B"/>
    <w:rsid w:val="00330EE5"/>
    <w:rsid w:val="00334507"/>
    <w:rsid w:val="00340827"/>
    <w:rsid w:val="00342D33"/>
    <w:rsid w:val="0034348B"/>
    <w:rsid w:val="00344D26"/>
    <w:rsid w:val="003476B4"/>
    <w:rsid w:val="003504C3"/>
    <w:rsid w:val="00352569"/>
    <w:rsid w:val="0035625B"/>
    <w:rsid w:val="00370BF2"/>
    <w:rsid w:val="003723C7"/>
    <w:rsid w:val="00382045"/>
    <w:rsid w:val="00385638"/>
    <w:rsid w:val="00386315"/>
    <w:rsid w:val="00387CCE"/>
    <w:rsid w:val="003927B6"/>
    <w:rsid w:val="0039463E"/>
    <w:rsid w:val="003A1B07"/>
    <w:rsid w:val="003A284B"/>
    <w:rsid w:val="003A2C9A"/>
    <w:rsid w:val="003A3C00"/>
    <w:rsid w:val="003A4B82"/>
    <w:rsid w:val="003A6194"/>
    <w:rsid w:val="003B7590"/>
    <w:rsid w:val="003C2D79"/>
    <w:rsid w:val="003D4DDF"/>
    <w:rsid w:val="003D6100"/>
    <w:rsid w:val="003D660D"/>
    <w:rsid w:val="003E0F23"/>
    <w:rsid w:val="003E1473"/>
    <w:rsid w:val="003E5896"/>
    <w:rsid w:val="003E7B53"/>
    <w:rsid w:val="003F4FC8"/>
    <w:rsid w:val="003F6633"/>
    <w:rsid w:val="003F6B4F"/>
    <w:rsid w:val="0041043E"/>
    <w:rsid w:val="0041534C"/>
    <w:rsid w:val="00415935"/>
    <w:rsid w:val="00420D61"/>
    <w:rsid w:val="004317FB"/>
    <w:rsid w:val="00431916"/>
    <w:rsid w:val="004328CC"/>
    <w:rsid w:val="0043669A"/>
    <w:rsid w:val="004408BD"/>
    <w:rsid w:val="00443142"/>
    <w:rsid w:val="00443B42"/>
    <w:rsid w:val="0045243F"/>
    <w:rsid w:val="00453D6B"/>
    <w:rsid w:val="00455087"/>
    <w:rsid w:val="00455D1B"/>
    <w:rsid w:val="004578C4"/>
    <w:rsid w:val="004647BB"/>
    <w:rsid w:val="00473FE0"/>
    <w:rsid w:val="00474E1C"/>
    <w:rsid w:val="00480296"/>
    <w:rsid w:val="00481517"/>
    <w:rsid w:val="00481F24"/>
    <w:rsid w:val="00483725"/>
    <w:rsid w:val="00483DDF"/>
    <w:rsid w:val="0049153B"/>
    <w:rsid w:val="00492414"/>
    <w:rsid w:val="004B59BB"/>
    <w:rsid w:val="004B5A81"/>
    <w:rsid w:val="004B6BBC"/>
    <w:rsid w:val="004C0F5F"/>
    <w:rsid w:val="004D3DC0"/>
    <w:rsid w:val="004D444B"/>
    <w:rsid w:val="004D450F"/>
    <w:rsid w:val="004E0FA6"/>
    <w:rsid w:val="004E38C5"/>
    <w:rsid w:val="004F484F"/>
    <w:rsid w:val="004F56B0"/>
    <w:rsid w:val="004F6FFD"/>
    <w:rsid w:val="004F7FF3"/>
    <w:rsid w:val="0050123E"/>
    <w:rsid w:val="005049FE"/>
    <w:rsid w:val="00504CA5"/>
    <w:rsid w:val="00504EB5"/>
    <w:rsid w:val="00513583"/>
    <w:rsid w:val="0053476C"/>
    <w:rsid w:val="00535D70"/>
    <w:rsid w:val="00544F57"/>
    <w:rsid w:val="00547035"/>
    <w:rsid w:val="005624D6"/>
    <w:rsid w:val="00564666"/>
    <w:rsid w:val="0057058E"/>
    <w:rsid w:val="00574DD2"/>
    <w:rsid w:val="0057575B"/>
    <w:rsid w:val="005839A4"/>
    <w:rsid w:val="00583C23"/>
    <w:rsid w:val="005854D9"/>
    <w:rsid w:val="00585C36"/>
    <w:rsid w:val="00590DF9"/>
    <w:rsid w:val="00591D71"/>
    <w:rsid w:val="00593907"/>
    <w:rsid w:val="00593DE8"/>
    <w:rsid w:val="005A607A"/>
    <w:rsid w:val="005B11FF"/>
    <w:rsid w:val="005B20D4"/>
    <w:rsid w:val="005C0324"/>
    <w:rsid w:val="005C30C3"/>
    <w:rsid w:val="005C339A"/>
    <w:rsid w:val="005D0821"/>
    <w:rsid w:val="005D30A9"/>
    <w:rsid w:val="005D3982"/>
    <w:rsid w:val="005D4B77"/>
    <w:rsid w:val="005D5C20"/>
    <w:rsid w:val="005D6605"/>
    <w:rsid w:val="005D7898"/>
    <w:rsid w:val="005E04A7"/>
    <w:rsid w:val="005E2896"/>
    <w:rsid w:val="005E3223"/>
    <w:rsid w:val="005F0197"/>
    <w:rsid w:val="005F48A2"/>
    <w:rsid w:val="005F62BA"/>
    <w:rsid w:val="0060417B"/>
    <w:rsid w:val="00604923"/>
    <w:rsid w:val="0060492D"/>
    <w:rsid w:val="00607305"/>
    <w:rsid w:val="0061452A"/>
    <w:rsid w:val="00617772"/>
    <w:rsid w:val="00621C26"/>
    <w:rsid w:val="006253A9"/>
    <w:rsid w:val="00626BD1"/>
    <w:rsid w:val="00630650"/>
    <w:rsid w:val="00630B94"/>
    <w:rsid w:val="00647467"/>
    <w:rsid w:val="006518C2"/>
    <w:rsid w:val="006539EA"/>
    <w:rsid w:val="00660D11"/>
    <w:rsid w:val="00661086"/>
    <w:rsid w:val="00661A37"/>
    <w:rsid w:val="00672D6C"/>
    <w:rsid w:val="00674C55"/>
    <w:rsid w:val="00683F56"/>
    <w:rsid w:val="00692246"/>
    <w:rsid w:val="00694E70"/>
    <w:rsid w:val="006A4209"/>
    <w:rsid w:val="006A4B8C"/>
    <w:rsid w:val="006A5E81"/>
    <w:rsid w:val="006A7AC7"/>
    <w:rsid w:val="006B2704"/>
    <w:rsid w:val="006C76DE"/>
    <w:rsid w:val="006D0250"/>
    <w:rsid w:val="006D0990"/>
    <w:rsid w:val="006D602C"/>
    <w:rsid w:val="006D6F98"/>
    <w:rsid w:val="006E335E"/>
    <w:rsid w:val="006E46CD"/>
    <w:rsid w:val="006E4D6C"/>
    <w:rsid w:val="006E5E68"/>
    <w:rsid w:val="006E7264"/>
    <w:rsid w:val="006F0D5B"/>
    <w:rsid w:val="006F33F5"/>
    <w:rsid w:val="006F41BB"/>
    <w:rsid w:val="006F44A7"/>
    <w:rsid w:val="006F6DE3"/>
    <w:rsid w:val="006F7C5D"/>
    <w:rsid w:val="00707D79"/>
    <w:rsid w:val="00710141"/>
    <w:rsid w:val="0071389D"/>
    <w:rsid w:val="00715156"/>
    <w:rsid w:val="00727873"/>
    <w:rsid w:val="00732275"/>
    <w:rsid w:val="00732DD1"/>
    <w:rsid w:val="00734481"/>
    <w:rsid w:val="00741B1E"/>
    <w:rsid w:val="00744558"/>
    <w:rsid w:val="007525B0"/>
    <w:rsid w:val="00755802"/>
    <w:rsid w:val="00771A82"/>
    <w:rsid w:val="00772BD3"/>
    <w:rsid w:val="007749BB"/>
    <w:rsid w:val="0077653D"/>
    <w:rsid w:val="00791989"/>
    <w:rsid w:val="007933A0"/>
    <w:rsid w:val="007A6CB1"/>
    <w:rsid w:val="007B2803"/>
    <w:rsid w:val="007C007E"/>
    <w:rsid w:val="007C35BA"/>
    <w:rsid w:val="007D2E30"/>
    <w:rsid w:val="007D4965"/>
    <w:rsid w:val="007E4CA9"/>
    <w:rsid w:val="007E4EFE"/>
    <w:rsid w:val="007E6476"/>
    <w:rsid w:val="007F0F7A"/>
    <w:rsid w:val="007F11C4"/>
    <w:rsid w:val="007F209C"/>
    <w:rsid w:val="007F54AA"/>
    <w:rsid w:val="007F6A64"/>
    <w:rsid w:val="007F781C"/>
    <w:rsid w:val="00801015"/>
    <w:rsid w:val="00801B88"/>
    <w:rsid w:val="008100CF"/>
    <w:rsid w:val="00810BE2"/>
    <w:rsid w:val="0081117E"/>
    <w:rsid w:val="008139BF"/>
    <w:rsid w:val="00814172"/>
    <w:rsid w:val="00814EA4"/>
    <w:rsid w:val="00815C36"/>
    <w:rsid w:val="008204AB"/>
    <w:rsid w:val="00823A6F"/>
    <w:rsid w:val="0082600D"/>
    <w:rsid w:val="0082797B"/>
    <w:rsid w:val="00835751"/>
    <w:rsid w:val="00836278"/>
    <w:rsid w:val="00844227"/>
    <w:rsid w:val="00847F35"/>
    <w:rsid w:val="008533F8"/>
    <w:rsid w:val="00866DA1"/>
    <w:rsid w:val="00870A19"/>
    <w:rsid w:val="0088461D"/>
    <w:rsid w:val="00890F7C"/>
    <w:rsid w:val="00891428"/>
    <w:rsid w:val="00892260"/>
    <w:rsid w:val="00892467"/>
    <w:rsid w:val="00892B3B"/>
    <w:rsid w:val="00893A50"/>
    <w:rsid w:val="008A02D1"/>
    <w:rsid w:val="008A17EE"/>
    <w:rsid w:val="008C0A63"/>
    <w:rsid w:val="008C56A4"/>
    <w:rsid w:val="008D058E"/>
    <w:rsid w:val="008D0B59"/>
    <w:rsid w:val="008D1BFD"/>
    <w:rsid w:val="008D203C"/>
    <w:rsid w:val="008E1BE1"/>
    <w:rsid w:val="008E5215"/>
    <w:rsid w:val="008F0A59"/>
    <w:rsid w:val="008F0F70"/>
    <w:rsid w:val="008F4F5C"/>
    <w:rsid w:val="008F543B"/>
    <w:rsid w:val="00902954"/>
    <w:rsid w:val="009129E6"/>
    <w:rsid w:val="00914DED"/>
    <w:rsid w:val="00916695"/>
    <w:rsid w:val="009249E3"/>
    <w:rsid w:val="00924D84"/>
    <w:rsid w:val="0092520D"/>
    <w:rsid w:val="00925417"/>
    <w:rsid w:val="00933625"/>
    <w:rsid w:val="00933E17"/>
    <w:rsid w:val="00936C0F"/>
    <w:rsid w:val="0094143F"/>
    <w:rsid w:val="00942117"/>
    <w:rsid w:val="009523CB"/>
    <w:rsid w:val="00954BAA"/>
    <w:rsid w:val="00960DA6"/>
    <w:rsid w:val="00961CF2"/>
    <w:rsid w:val="00966A88"/>
    <w:rsid w:val="00967C6F"/>
    <w:rsid w:val="00972DB8"/>
    <w:rsid w:val="009751C7"/>
    <w:rsid w:val="009836DD"/>
    <w:rsid w:val="009859D0"/>
    <w:rsid w:val="009922B6"/>
    <w:rsid w:val="00994095"/>
    <w:rsid w:val="009972BD"/>
    <w:rsid w:val="009A12CE"/>
    <w:rsid w:val="009A1A98"/>
    <w:rsid w:val="009B26B7"/>
    <w:rsid w:val="009B274C"/>
    <w:rsid w:val="009C2C22"/>
    <w:rsid w:val="009D69E7"/>
    <w:rsid w:val="009E0A1E"/>
    <w:rsid w:val="009E26B2"/>
    <w:rsid w:val="009E54B0"/>
    <w:rsid w:val="009F1450"/>
    <w:rsid w:val="009F35BC"/>
    <w:rsid w:val="009F361F"/>
    <w:rsid w:val="009F71F7"/>
    <w:rsid w:val="009F750D"/>
    <w:rsid w:val="00A03162"/>
    <w:rsid w:val="00A06609"/>
    <w:rsid w:val="00A10F97"/>
    <w:rsid w:val="00A15228"/>
    <w:rsid w:val="00A15B47"/>
    <w:rsid w:val="00A16F4E"/>
    <w:rsid w:val="00A24E10"/>
    <w:rsid w:val="00A36A43"/>
    <w:rsid w:val="00A36DB6"/>
    <w:rsid w:val="00A374B2"/>
    <w:rsid w:val="00A45AFE"/>
    <w:rsid w:val="00A504E8"/>
    <w:rsid w:val="00A526FB"/>
    <w:rsid w:val="00A55C5C"/>
    <w:rsid w:val="00A61850"/>
    <w:rsid w:val="00A6692F"/>
    <w:rsid w:val="00A72DF6"/>
    <w:rsid w:val="00A737CD"/>
    <w:rsid w:val="00A73ED7"/>
    <w:rsid w:val="00A8300A"/>
    <w:rsid w:val="00A84946"/>
    <w:rsid w:val="00A849BB"/>
    <w:rsid w:val="00A932CB"/>
    <w:rsid w:val="00A95A87"/>
    <w:rsid w:val="00AA3E9A"/>
    <w:rsid w:val="00AA6F40"/>
    <w:rsid w:val="00AB055A"/>
    <w:rsid w:val="00AB0A9E"/>
    <w:rsid w:val="00AB2170"/>
    <w:rsid w:val="00AB631F"/>
    <w:rsid w:val="00AC03FD"/>
    <w:rsid w:val="00AC6FA8"/>
    <w:rsid w:val="00AC7758"/>
    <w:rsid w:val="00AE1965"/>
    <w:rsid w:val="00AF557D"/>
    <w:rsid w:val="00B03FC2"/>
    <w:rsid w:val="00B068C8"/>
    <w:rsid w:val="00B22C8B"/>
    <w:rsid w:val="00B24542"/>
    <w:rsid w:val="00B251B4"/>
    <w:rsid w:val="00B3237C"/>
    <w:rsid w:val="00B35EDB"/>
    <w:rsid w:val="00B47EA9"/>
    <w:rsid w:val="00B560EF"/>
    <w:rsid w:val="00B609A4"/>
    <w:rsid w:val="00B6447E"/>
    <w:rsid w:val="00B64B66"/>
    <w:rsid w:val="00B74493"/>
    <w:rsid w:val="00B753E5"/>
    <w:rsid w:val="00B767D1"/>
    <w:rsid w:val="00B828C5"/>
    <w:rsid w:val="00B866AE"/>
    <w:rsid w:val="00B97450"/>
    <w:rsid w:val="00BA0F69"/>
    <w:rsid w:val="00BA12BA"/>
    <w:rsid w:val="00BA143F"/>
    <w:rsid w:val="00BA70FD"/>
    <w:rsid w:val="00BA7C53"/>
    <w:rsid w:val="00BB6752"/>
    <w:rsid w:val="00BC0594"/>
    <w:rsid w:val="00BC62B8"/>
    <w:rsid w:val="00BC6943"/>
    <w:rsid w:val="00BD0077"/>
    <w:rsid w:val="00BD0463"/>
    <w:rsid w:val="00BD0B57"/>
    <w:rsid w:val="00BD10E3"/>
    <w:rsid w:val="00BD1534"/>
    <w:rsid w:val="00BD66E9"/>
    <w:rsid w:val="00BD77F3"/>
    <w:rsid w:val="00BF1432"/>
    <w:rsid w:val="00C011C9"/>
    <w:rsid w:val="00C051D3"/>
    <w:rsid w:val="00C06C54"/>
    <w:rsid w:val="00C06E35"/>
    <w:rsid w:val="00C0774F"/>
    <w:rsid w:val="00C1632A"/>
    <w:rsid w:val="00C30060"/>
    <w:rsid w:val="00C30E73"/>
    <w:rsid w:val="00C31788"/>
    <w:rsid w:val="00C34558"/>
    <w:rsid w:val="00C363C2"/>
    <w:rsid w:val="00C37D7D"/>
    <w:rsid w:val="00C4230B"/>
    <w:rsid w:val="00C440EE"/>
    <w:rsid w:val="00C45056"/>
    <w:rsid w:val="00C558E3"/>
    <w:rsid w:val="00C5797B"/>
    <w:rsid w:val="00C61BAF"/>
    <w:rsid w:val="00C62789"/>
    <w:rsid w:val="00C67641"/>
    <w:rsid w:val="00C75DFF"/>
    <w:rsid w:val="00C926DA"/>
    <w:rsid w:val="00C92E41"/>
    <w:rsid w:val="00C930FD"/>
    <w:rsid w:val="00CA0353"/>
    <w:rsid w:val="00CA04B4"/>
    <w:rsid w:val="00CA09B8"/>
    <w:rsid w:val="00CA0BA0"/>
    <w:rsid w:val="00CA3B42"/>
    <w:rsid w:val="00CA49CC"/>
    <w:rsid w:val="00CA5909"/>
    <w:rsid w:val="00CB0C10"/>
    <w:rsid w:val="00CB3C85"/>
    <w:rsid w:val="00CC1767"/>
    <w:rsid w:val="00CC1CC8"/>
    <w:rsid w:val="00CC2A97"/>
    <w:rsid w:val="00CC5950"/>
    <w:rsid w:val="00CC7DB8"/>
    <w:rsid w:val="00CF6343"/>
    <w:rsid w:val="00CF768C"/>
    <w:rsid w:val="00D01C3D"/>
    <w:rsid w:val="00D03899"/>
    <w:rsid w:val="00D1063B"/>
    <w:rsid w:val="00D1132B"/>
    <w:rsid w:val="00D123D9"/>
    <w:rsid w:val="00D137B3"/>
    <w:rsid w:val="00D13DE4"/>
    <w:rsid w:val="00D16443"/>
    <w:rsid w:val="00D20B53"/>
    <w:rsid w:val="00D22738"/>
    <w:rsid w:val="00D266F8"/>
    <w:rsid w:val="00D32C1A"/>
    <w:rsid w:val="00D34094"/>
    <w:rsid w:val="00D346D3"/>
    <w:rsid w:val="00D35A0C"/>
    <w:rsid w:val="00D36432"/>
    <w:rsid w:val="00D37690"/>
    <w:rsid w:val="00D455F6"/>
    <w:rsid w:val="00D47EAE"/>
    <w:rsid w:val="00D50DC3"/>
    <w:rsid w:val="00D5228C"/>
    <w:rsid w:val="00D56CFB"/>
    <w:rsid w:val="00D60339"/>
    <w:rsid w:val="00D655E9"/>
    <w:rsid w:val="00D660A0"/>
    <w:rsid w:val="00D74DB0"/>
    <w:rsid w:val="00D76385"/>
    <w:rsid w:val="00D7790E"/>
    <w:rsid w:val="00D806F3"/>
    <w:rsid w:val="00D83BD8"/>
    <w:rsid w:val="00D8624A"/>
    <w:rsid w:val="00D9186B"/>
    <w:rsid w:val="00D940A3"/>
    <w:rsid w:val="00D946DC"/>
    <w:rsid w:val="00DA1F04"/>
    <w:rsid w:val="00DA439D"/>
    <w:rsid w:val="00DB5916"/>
    <w:rsid w:val="00DC3143"/>
    <w:rsid w:val="00DE11B1"/>
    <w:rsid w:val="00DF1E6E"/>
    <w:rsid w:val="00DF6D4D"/>
    <w:rsid w:val="00E0049A"/>
    <w:rsid w:val="00E00E9B"/>
    <w:rsid w:val="00E03403"/>
    <w:rsid w:val="00E039AB"/>
    <w:rsid w:val="00E067AD"/>
    <w:rsid w:val="00E136D2"/>
    <w:rsid w:val="00E1798F"/>
    <w:rsid w:val="00E347B1"/>
    <w:rsid w:val="00E34B34"/>
    <w:rsid w:val="00E3766C"/>
    <w:rsid w:val="00E41702"/>
    <w:rsid w:val="00E45431"/>
    <w:rsid w:val="00E56AEA"/>
    <w:rsid w:val="00E57720"/>
    <w:rsid w:val="00E6038D"/>
    <w:rsid w:val="00E65B59"/>
    <w:rsid w:val="00E65CA6"/>
    <w:rsid w:val="00E7143F"/>
    <w:rsid w:val="00E74F2B"/>
    <w:rsid w:val="00E7684F"/>
    <w:rsid w:val="00E822D8"/>
    <w:rsid w:val="00E83AE4"/>
    <w:rsid w:val="00E848DC"/>
    <w:rsid w:val="00E918C1"/>
    <w:rsid w:val="00E92214"/>
    <w:rsid w:val="00E9301F"/>
    <w:rsid w:val="00EA0E71"/>
    <w:rsid w:val="00EA4FCF"/>
    <w:rsid w:val="00EA51E9"/>
    <w:rsid w:val="00EA57A3"/>
    <w:rsid w:val="00EA5B1C"/>
    <w:rsid w:val="00EB06D9"/>
    <w:rsid w:val="00EB648D"/>
    <w:rsid w:val="00EC07F6"/>
    <w:rsid w:val="00EC1127"/>
    <w:rsid w:val="00EC4F22"/>
    <w:rsid w:val="00EE5470"/>
    <w:rsid w:val="00EE6609"/>
    <w:rsid w:val="00EE686C"/>
    <w:rsid w:val="00F13AB8"/>
    <w:rsid w:val="00F22516"/>
    <w:rsid w:val="00F237CA"/>
    <w:rsid w:val="00F24F9D"/>
    <w:rsid w:val="00F27A5B"/>
    <w:rsid w:val="00F32D7F"/>
    <w:rsid w:val="00F3390C"/>
    <w:rsid w:val="00F33FC1"/>
    <w:rsid w:val="00F34C81"/>
    <w:rsid w:val="00F3654C"/>
    <w:rsid w:val="00F50AC1"/>
    <w:rsid w:val="00F63D2B"/>
    <w:rsid w:val="00F64856"/>
    <w:rsid w:val="00F771F9"/>
    <w:rsid w:val="00F83920"/>
    <w:rsid w:val="00F86BAE"/>
    <w:rsid w:val="00F90062"/>
    <w:rsid w:val="00F92377"/>
    <w:rsid w:val="00F9505F"/>
    <w:rsid w:val="00FA449B"/>
    <w:rsid w:val="00FB108A"/>
    <w:rsid w:val="00FB1396"/>
    <w:rsid w:val="00FB3116"/>
    <w:rsid w:val="00FB5A73"/>
    <w:rsid w:val="00FC12C4"/>
    <w:rsid w:val="00FC2AD7"/>
    <w:rsid w:val="00FC3A0C"/>
    <w:rsid w:val="00FD099C"/>
    <w:rsid w:val="00FD3AE1"/>
    <w:rsid w:val="00FD784D"/>
    <w:rsid w:val="00FE0B98"/>
    <w:rsid w:val="00FF1E06"/>
    <w:rsid w:val="00FF2751"/>
    <w:rsid w:val="5F3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/>
      <w:i/>
      <w:iCs/>
      <w:sz w:val="20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/>
      <w:b/>
      <w:bCs/>
      <w:sz w:val="16"/>
    </w:rPr>
  </w:style>
  <w:style w:type="paragraph" w:styleId="4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lock Text"/>
    <w:basedOn w:val="1"/>
    <w:qFormat/>
    <w:uiPriority w:val="0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9">
    <w:name w:val="FollowedHyperlink"/>
    <w:basedOn w:val="5"/>
    <w:uiPriority w:val="0"/>
    <w:rPr>
      <w:color w:val="800080"/>
      <w:u w:val="single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2">
    <w:name w:val="Subtitle"/>
    <w:basedOn w:val="1"/>
    <w:qFormat/>
    <w:uiPriority w:val="0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table" w:styleId="13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qFormat/>
    <w:uiPriority w:val="0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Academic%20Works\UMT\Modern%20Microprocessor%20Systems\Course%20Outline\EE224-CO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EE224-COA</Template>
  <Company>Institute of Management and Technology</Company>
  <Pages>1</Pages>
  <Words>242</Words>
  <Characters>1380</Characters>
  <Lines>11</Lines>
  <Paragraphs>3</Paragraphs>
  <TotalTime>1874</TotalTime>
  <ScaleCrop>false</ScaleCrop>
  <LinksUpToDate>false</LinksUpToDate>
  <CharactersWithSpaces>1619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2014-10-28T12:18:00Z</dcterms:created>
  <dc:creator>Muhammad Bilal</dc:creator>
  <cp:lastModifiedBy>Dr Strange</cp:lastModifiedBy>
  <cp:lastPrinted>2023-10-05T08:51:00Z</cp:lastPrinted>
  <dcterms:modified xsi:type="dcterms:W3CDTF">2024-10-26T08:18:49Z</dcterms:modified>
  <dc:subject>Course Outline</dc:subject>
  <dc:title>EE501:Stochastic Processes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1489720434</vt:i4>
  </property>
  <property fmtid="{D5CDD505-2E9C-101B-9397-08002B2CF9AE}" pid="3" name="_EmailSubject">
    <vt:lpwstr/>
  </property>
  <property fmtid="{D5CDD505-2E9C-101B-9397-08002B2CF9AE}" pid="4" name="_AuthorEmail">
    <vt:lpwstr>aloan@umt.edu.pk</vt:lpwstr>
  </property>
  <property fmtid="{D5CDD505-2E9C-101B-9397-08002B2CF9AE}" pid="5" name="_AuthorEmailDisplayName">
    <vt:lpwstr>Asim Loan</vt:lpwstr>
  </property>
  <property fmtid="{D5CDD505-2E9C-101B-9397-08002B2CF9AE}" pid="6" name="_ReviewingToolsShownOnce">
    <vt:lpwstr/>
  </property>
  <property fmtid="{D5CDD505-2E9C-101B-9397-08002B2CF9AE}" pid="7" name="KSOProductBuildVer">
    <vt:lpwstr>2057-12.2.0.18607</vt:lpwstr>
  </property>
  <property fmtid="{D5CDD505-2E9C-101B-9397-08002B2CF9AE}" pid="8" name="ICV">
    <vt:lpwstr>9FF5D3F6FE4E418E835A363E79E9241A_12</vt:lpwstr>
  </property>
</Properties>
</file>